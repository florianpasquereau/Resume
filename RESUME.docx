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0A64B092" w14:textId="77777777" w:rsidTr="00566C03">
        <w:trPr>
          <w:trHeight w:val="2025"/>
        </w:trPr>
        <w:tc>
          <w:tcPr>
            <w:tcW w:w="3600" w:type="dxa"/>
            <w:vAlign w:val="bottom"/>
          </w:tcPr>
          <w:p w14:paraId="19B7F169" w14:textId="09A022A3" w:rsidR="001B2ABD" w:rsidRDefault="001B2ABD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14:paraId="40B501B7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319EE1F2" w14:textId="65654ADD" w:rsidR="00076E99" w:rsidRPr="00566C03" w:rsidRDefault="00076E99" w:rsidP="00076E99">
            <w:pPr>
              <w:pStyle w:val="Title"/>
              <w:rPr>
                <w:sz w:val="72"/>
                <w:szCs w:val="72"/>
              </w:rPr>
            </w:pPr>
            <w:r w:rsidRPr="00566C03">
              <w:rPr>
                <w:sz w:val="72"/>
                <w:szCs w:val="72"/>
              </w:rPr>
              <w:t>Florian PASQUEREAU</w:t>
            </w:r>
          </w:p>
          <w:p w14:paraId="22C56948" w14:textId="6D22C5BD" w:rsidR="001B2ABD" w:rsidRDefault="00076E99" w:rsidP="001B2ABD">
            <w:pPr>
              <w:pStyle w:val="Subtitle"/>
            </w:pPr>
            <w:r>
              <w:rPr>
                <w:spacing w:val="2"/>
                <w:w w:val="76"/>
              </w:rPr>
              <w:t>Software Enginee</w:t>
            </w:r>
            <w:r>
              <w:rPr>
                <w:spacing w:val="9"/>
                <w:w w:val="76"/>
              </w:rPr>
              <w:t>r</w:t>
            </w:r>
          </w:p>
        </w:tc>
      </w:tr>
      <w:tr w:rsidR="001B2ABD" w14:paraId="3921598A" w14:textId="77777777" w:rsidTr="00566C03">
        <w:tblPrEx>
          <w:tblCellMar>
            <w:left w:w="108" w:type="dxa"/>
            <w:right w:w="108" w:type="dxa"/>
          </w:tblCellMar>
        </w:tblPrEx>
        <w:tc>
          <w:tcPr>
            <w:tcW w:w="3600" w:type="dxa"/>
          </w:tcPr>
          <w:sdt>
            <w:sdtPr>
              <w:id w:val="-1711873194"/>
              <w:placeholder>
                <w:docPart w:val="F0265CD1F8A041E19513E8625F23B54D"/>
              </w:placeholder>
              <w:temporary/>
              <w:showingPlcHdr/>
              <w15:appearance w15:val="hidden"/>
            </w:sdtPr>
            <w:sdtContent>
              <w:p w14:paraId="53D69A78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4008BDBD" w14:textId="409C69EA" w:rsidR="00036450" w:rsidRDefault="00865AEE" w:rsidP="00865AEE">
            <w:r>
              <w:t xml:space="preserve">Passionate about developments since 2011, I discovered it through the internet. The more I was developing, the more I wanted to get new skills, methods of work... That’s why in 2015 I decided to make my passion my job, and become a </w:t>
            </w:r>
            <w:proofErr w:type="gramStart"/>
            <w:r>
              <w:t>software</w:t>
            </w:r>
            <w:proofErr w:type="gramEnd"/>
            <w:r>
              <w:t xml:space="preserve"> Engineer.</w:t>
            </w:r>
          </w:p>
          <w:p w14:paraId="2A63D952" w14:textId="77777777" w:rsidR="00036450" w:rsidRDefault="00036450" w:rsidP="00036450"/>
          <w:sdt>
            <w:sdtPr>
              <w:id w:val="-1954003311"/>
              <w:placeholder>
                <w:docPart w:val="EDC4D12114644636839AF4E0E51F4ADB"/>
              </w:placeholder>
              <w:temporary/>
              <w:showingPlcHdr/>
              <w15:appearance w15:val="hidden"/>
            </w:sdtPr>
            <w:sdtContent>
              <w:p w14:paraId="5394FA93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1B007537AC9F4695A65679F70FD3909D"/>
              </w:placeholder>
              <w:temporary/>
              <w:showingPlcHdr/>
              <w15:appearance w15:val="hidden"/>
            </w:sdtPr>
            <w:sdtContent>
              <w:p w14:paraId="155DC6CD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49A06171" w14:textId="6B254EDB" w:rsidR="004D3011" w:rsidRDefault="00865AEE" w:rsidP="004D3011">
            <w:r>
              <w:t>+33645134062</w:t>
            </w:r>
          </w:p>
          <w:p w14:paraId="28C70405" w14:textId="77777777" w:rsidR="004D3011" w:rsidRPr="004D3011" w:rsidRDefault="004D3011" w:rsidP="004D3011"/>
          <w:sdt>
            <w:sdtPr>
              <w:id w:val="67859272"/>
              <w:placeholder>
                <w:docPart w:val="CB896088121242908DF11FFB892839CD"/>
              </w:placeholder>
              <w:temporary/>
              <w:showingPlcHdr/>
              <w15:appearance w15:val="hidden"/>
            </w:sdtPr>
            <w:sdtContent>
              <w:p w14:paraId="75F1F0BB" w14:textId="77777777" w:rsidR="004D3011" w:rsidRDefault="004D3011" w:rsidP="004D3011">
                <w:r w:rsidRPr="004D3011">
                  <w:t>WEBSITE:</w:t>
                </w:r>
              </w:p>
            </w:sdtContent>
          </w:sdt>
          <w:p w14:paraId="5DAD299F" w14:textId="33CE9B72" w:rsidR="004D3011" w:rsidRDefault="00865AEE" w:rsidP="004D3011">
            <w:r w:rsidRPr="00865AEE">
              <w:t>https://www.linkedin.com/in/florian-pasquereau-0988ab118/</w:t>
            </w:r>
          </w:p>
          <w:p w14:paraId="5722A3FC" w14:textId="77777777" w:rsidR="004D3011" w:rsidRDefault="004D3011" w:rsidP="004D3011"/>
          <w:sdt>
            <w:sdtPr>
              <w:id w:val="-240260293"/>
              <w:placeholder>
                <w:docPart w:val="D6892791F9A14ED791035DF937CA7A50"/>
              </w:placeholder>
              <w:temporary/>
              <w:showingPlcHdr/>
              <w15:appearance w15:val="hidden"/>
            </w:sdtPr>
            <w:sdtContent>
              <w:p w14:paraId="66F9D19D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18EB506D" w14:textId="2042E01D" w:rsidR="00036450" w:rsidRPr="00E4381A" w:rsidRDefault="00865AEE" w:rsidP="004D3011">
            <w:pPr>
              <w:rPr>
                <w:rStyle w:val="Hyperlink"/>
              </w:rPr>
            </w:pPr>
            <w:r>
              <w:t>Florianpasquereau37@gmail.com</w:t>
            </w:r>
          </w:p>
          <w:p w14:paraId="167917A7" w14:textId="576FAD8A" w:rsidR="004D3011" w:rsidRPr="00CB0055" w:rsidRDefault="00865AEE" w:rsidP="00CB0055">
            <w:pPr>
              <w:pStyle w:val="Heading3"/>
            </w:pPr>
            <w:r>
              <w:t>Languages</w:t>
            </w:r>
          </w:p>
          <w:p w14:paraId="3E8D2208" w14:textId="161E35F5" w:rsidR="004D3011" w:rsidRDefault="00865AEE" w:rsidP="004D3011">
            <w:r>
              <w:t>French Mother tongue</w:t>
            </w:r>
          </w:p>
          <w:p w14:paraId="475F67DE" w14:textId="10796626" w:rsidR="004D3011" w:rsidRDefault="00865AEE" w:rsidP="004D3011">
            <w:r>
              <w:t>English Professional</w:t>
            </w:r>
          </w:p>
          <w:p w14:paraId="28387033" w14:textId="6EDF9000" w:rsidR="004D3011" w:rsidRPr="004D3011" w:rsidRDefault="00865AEE" w:rsidP="004D3011">
            <w:r>
              <w:t>German Beginner</w:t>
            </w:r>
          </w:p>
        </w:tc>
        <w:tc>
          <w:tcPr>
            <w:tcW w:w="720" w:type="dxa"/>
          </w:tcPr>
          <w:p w14:paraId="18352860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98AC201548DD4CB7A3F711DABB4F76F5"/>
              </w:placeholder>
              <w:temporary/>
              <w:showingPlcHdr/>
              <w15:appearance w15:val="hidden"/>
            </w:sdtPr>
            <w:sdtContent>
              <w:p w14:paraId="4A5AA82B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12F2436E" w14:textId="5243196E" w:rsidR="00036450" w:rsidRPr="00036450" w:rsidRDefault="00076E99" w:rsidP="00B359E4">
            <w:pPr>
              <w:pStyle w:val="Heading4"/>
            </w:pPr>
            <w:r>
              <w:t>Ecole 42 Paris</w:t>
            </w:r>
          </w:p>
          <w:p w14:paraId="73118336" w14:textId="7258528D" w:rsidR="00036450" w:rsidRPr="00B359E4" w:rsidRDefault="00076E99" w:rsidP="00B359E4">
            <w:pPr>
              <w:pStyle w:val="Date"/>
            </w:pPr>
            <w:r>
              <w:t>11/2015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>09/2018</w:t>
            </w:r>
          </w:p>
          <w:p w14:paraId="01E3ADED" w14:textId="65A3F6C7" w:rsidR="004D3011" w:rsidRDefault="00076E99" w:rsidP="00036450">
            <w:proofErr w:type="gramStart"/>
            <w:r>
              <w:t>Master</w:t>
            </w:r>
            <w:proofErr w:type="gramEnd"/>
            <w:r>
              <w:t xml:space="preserve"> degree in 2018: Learning development in C </w:t>
            </w:r>
            <w:proofErr w:type="spellStart"/>
            <w:r>
              <w:t>Cpp</w:t>
            </w:r>
            <w:proofErr w:type="spellEnd"/>
            <w:r>
              <w:t xml:space="preserve"> PHP MYSQL </w:t>
            </w:r>
            <w:r w:rsidR="00345503">
              <w:t xml:space="preserve">plus </w:t>
            </w:r>
            <w:r>
              <w:t>GIT Security</w:t>
            </w:r>
            <w:r w:rsidR="00345503">
              <w:t xml:space="preserve"> on</w:t>
            </w:r>
            <w:r>
              <w:t xml:space="preserve"> Unix environment</w:t>
            </w:r>
          </w:p>
          <w:p w14:paraId="470DC2F1" w14:textId="5128E1A1" w:rsidR="00036450" w:rsidRPr="00B359E4" w:rsidRDefault="00076E99" w:rsidP="00B359E4">
            <w:pPr>
              <w:pStyle w:val="Heading4"/>
            </w:pPr>
            <w:r>
              <w:t>Joinery’s School</w:t>
            </w:r>
          </w:p>
          <w:p w14:paraId="75FC7429" w14:textId="0E218C89" w:rsidR="00036450" w:rsidRPr="00B359E4" w:rsidRDefault="00076E99" w:rsidP="00B359E4">
            <w:pPr>
              <w:pStyle w:val="Date"/>
            </w:pPr>
            <w:r>
              <w:t>09/2005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>08/20</w:t>
            </w:r>
            <w:r w:rsidR="00D814AC">
              <w:t>14</w:t>
            </w:r>
          </w:p>
          <w:sdt>
            <w:sdtPr>
              <w:id w:val="1001553383"/>
              <w:placeholder>
                <w:docPart w:val="40D52910FF614537A0F08E52FEFFC3BD"/>
              </w:placeholder>
              <w:temporary/>
              <w:showingPlcHdr/>
              <w15:appearance w15:val="hidden"/>
            </w:sdtPr>
            <w:sdtContent>
              <w:p w14:paraId="5689B66B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7C2809FF" w14:textId="13FF88AD" w:rsidR="00036450" w:rsidRDefault="00076E99" w:rsidP="00B359E4">
            <w:pPr>
              <w:pStyle w:val="Heading4"/>
              <w:rPr>
                <w:bCs/>
              </w:rPr>
            </w:pPr>
            <w:r>
              <w:t>Software Engineer</w:t>
            </w:r>
            <w:r w:rsidR="0013191C">
              <w:t xml:space="preserve"> (HONEYWELL)</w:t>
            </w:r>
          </w:p>
          <w:p w14:paraId="78BF4E4C" w14:textId="709116FD" w:rsidR="004D3011" w:rsidRPr="004D3011" w:rsidRDefault="00076E99" w:rsidP="00B359E4">
            <w:pPr>
              <w:pStyle w:val="Date"/>
            </w:pPr>
            <w:r>
              <w:t>09/2018</w:t>
            </w:r>
            <w:r w:rsidR="004D3011" w:rsidRPr="004D3011">
              <w:t>–</w:t>
            </w:r>
            <w:r>
              <w:t>NOW</w:t>
            </w:r>
          </w:p>
          <w:p w14:paraId="5E2BBBE8" w14:textId="49AEEA0B" w:rsidR="004D3011" w:rsidRDefault="00076E99" w:rsidP="00076E99">
            <w:pPr>
              <w:pStyle w:val="ListParagraph"/>
              <w:numPr>
                <w:ilvl w:val="0"/>
                <w:numId w:val="1"/>
              </w:numPr>
            </w:pPr>
            <w:r>
              <w:t xml:space="preserve">Digitizing Order forms in a web base (Symfony </w:t>
            </w:r>
            <w:r w:rsidR="0013191C">
              <w:t xml:space="preserve">DEVOPS </w:t>
            </w:r>
            <w:proofErr w:type="spellStart"/>
            <w:r w:rsidR="0013191C">
              <w:t>unitest</w:t>
            </w:r>
            <w:proofErr w:type="spellEnd"/>
            <w:r w:rsidR="0013191C">
              <w:t xml:space="preserve"> REACT JS</w:t>
            </w:r>
            <w:r>
              <w:t>)</w:t>
            </w:r>
          </w:p>
          <w:p w14:paraId="64AF8849" w14:textId="7509F9E3" w:rsidR="00076E99" w:rsidRDefault="00076E99" w:rsidP="00076E99">
            <w:pPr>
              <w:pStyle w:val="ListParagraph"/>
              <w:numPr>
                <w:ilvl w:val="0"/>
                <w:numId w:val="1"/>
              </w:numPr>
            </w:pPr>
            <w:r>
              <w:t>Extending the tracker to 7 Products (Sym</w:t>
            </w:r>
            <w:r w:rsidR="00345503">
              <w:t>f</w:t>
            </w:r>
            <w:r>
              <w:t>ony, MYSQL)</w:t>
            </w:r>
          </w:p>
          <w:p w14:paraId="4D9BD195" w14:textId="17CA178F" w:rsidR="00076E99" w:rsidRDefault="0013191C" w:rsidP="00076E99">
            <w:pPr>
              <w:pStyle w:val="ListParagraph"/>
              <w:numPr>
                <w:ilvl w:val="0"/>
                <w:numId w:val="1"/>
              </w:numPr>
            </w:pPr>
            <w:r>
              <w:t>Jira Plugin to manage configurations from JSON files (Java DEVOPS SYMFONY)</w:t>
            </w:r>
          </w:p>
          <w:p w14:paraId="3EF69587" w14:textId="56557432" w:rsidR="0013191C" w:rsidRDefault="0013191C" w:rsidP="00076E99">
            <w:pPr>
              <w:pStyle w:val="ListParagraph"/>
              <w:numPr>
                <w:ilvl w:val="0"/>
                <w:numId w:val="1"/>
              </w:numPr>
            </w:pPr>
            <w:r>
              <w:t>Downloader to Easily share ISOs around the world (SYMFONY MYSQL REACT JS).</w:t>
            </w:r>
          </w:p>
          <w:p w14:paraId="4ED4AEB0" w14:textId="28CAA5E4" w:rsidR="004D3011" w:rsidRDefault="0013191C" w:rsidP="00036450">
            <w:pPr>
              <w:pStyle w:val="ListParagraph"/>
              <w:numPr>
                <w:ilvl w:val="0"/>
                <w:numId w:val="1"/>
              </w:numPr>
            </w:pPr>
            <w:r>
              <w:t>Some Automations into SAP (JAVA</w:t>
            </w:r>
            <w:r w:rsidR="00345503">
              <w:t>/</w:t>
            </w:r>
            <w:proofErr w:type="spellStart"/>
            <w:r w:rsidR="00345503">
              <w:t>powershell</w:t>
            </w:r>
            <w:proofErr w:type="spellEnd"/>
            <w:r>
              <w:t>)</w:t>
            </w:r>
          </w:p>
          <w:p w14:paraId="09F626C8" w14:textId="655B28CE" w:rsidR="0013191C" w:rsidRDefault="0013191C" w:rsidP="0013191C">
            <w:pPr>
              <w:pStyle w:val="Heading4"/>
              <w:rPr>
                <w:bCs/>
              </w:rPr>
            </w:pPr>
            <w:r>
              <w:t>Internship Software Engineer (HONEYWELL)</w:t>
            </w:r>
          </w:p>
          <w:p w14:paraId="07418C3C" w14:textId="1656732B" w:rsidR="004D3011" w:rsidRPr="004D3011" w:rsidRDefault="0013191C" w:rsidP="00B359E4">
            <w:pPr>
              <w:pStyle w:val="Date"/>
            </w:pPr>
            <w:r>
              <w:t>04/2018</w:t>
            </w:r>
            <w:r w:rsidR="004D3011" w:rsidRPr="004D3011">
              <w:t>–</w:t>
            </w:r>
            <w:r>
              <w:t>09/2018</w:t>
            </w:r>
          </w:p>
          <w:p w14:paraId="78AD900B" w14:textId="7C5519D0" w:rsidR="004D3011" w:rsidRDefault="0013191C" w:rsidP="0013191C">
            <w:pPr>
              <w:pStyle w:val="ListParagraph"/>
              <w:numPr>
                <w:ilvl w:val="0"/>
                <w:numId w:val="2"/>
              </w:numPr>
            </w:pPr>
            <w:r>
              <w:t>Checksum for all ISO downloaded (QT Java)</w:t>
            </w:r>
          </w:p>
          <w:p w14:paraId="67CC2CC2" w14:textId="39434D51" w:rsidR="0013191C" w:rsidRDefault="0013191C" w:rsidP="0013191C">
            <w:pPr>
              <w:pStyle w:val="ListParagraph"/>
              <w:numPr>
                <w:ilvl w:val="0"/>
                <w:numId w:val="2"/>
              </w:numPr>
            </w:pPr>
            <w:r>
              <w:t>Tracker to 1 product (SYMFONY MYSQL)</w:t>
            </w:r>
          </w:p>
          <w:p w14:paraId="65F9DE5C" w14:textId="12CB5658" w:rsidR="0013191C" w:rsidRPr="004D3011" w:rsidRDefault="00865AEE" w:rsidP="0013191C">
            <w:pPr>
              <w:pStyle w:val="ListParagraph"/>
              <w:numPr>
                <w:ilvl w:val="0"/>
                <w:numId w:val="2"/>
              </w:numPr>
            </w:pPr>
            <w:r>
              <w:t>POC of a Downloader</w:t>
            </w:r>
          </w:p>
          <w:p w14:paraId="32E30CCE" w14:textId="245374B2" w:rsidR="00865AEE" w:rsidRDefault="00865AEE" w:rsidP="00865AEE">
            <w:pPr>
              <w:pStyle w:val="Heading4"/>
              <w:rPr>
                <w:bCs/>
              </w:rPr>
            </w:pPr>
            <w:r>
              <w:t xml:space="preserve">Internship </w:t>
            </w:r>
            <w:r w:rsidR="00B237D6">
              <w:t>Web Developer</w:t>
            </w:r>
            <w:r>
              <w:t xml:space="preserve"> (</w:t>
            </w:r>
            <w:r w:rsidR="00B237D6">
              <w:t>CODI ONE</w:t>
            </w:r>
            <w:r>
              <w:t>)</w:t>
            </w:r>
          </w:p>
          <w:p w14:paraId="4B6F17F9" w14:textId="71D6BE1B" w:rsidR="00865AEE" w:rsidRPr="004D3011" w:rsidRDefault="00B237D6" w:rsidP="00865AEE">
            <w:pPr>
              <w:pStyle w:val="Date"/>
            </w:pPr>
            <w:r>
              <w:t>11</w:t>
            </w:r>
            <w:r w:rsidR="00865AEE">
              <w:t>/201</w:t>
            </w:r>
            <w:r>
              <w:t>6</w:t>
            </w:r>
            <w:r w:rsidR="00865AEE" w:rsidRPr="004D3011">
              <w:t>–</w:t>
            </w:r>
            <w:r w:rsidR="00865AEE">
              <w:t>0</w:t>
            </w:r>
            <w:r>
              <w:t>5</w:t>
            </w:r>
            <w:r w:rsidR="00865AEE">
              <w:t>/201</w:t>
            </w:r>
            <w:r>
              <w:t>7</w:t>
            </w:r>
          </w:p>
          <w:p w14:paraId="4F3493FA" w14:textId="69C7DCA4" w:rsidR="00865AEE" w:rsidRPr="004D3011" w:rsidRDefault="00B237D6" w:rsidP="00865AEE">
            <w:pPr>
              <w:pStyle w:val="ListParagraph"/>
              <w:numPr>
                <w:ilvl w:val="0"/>
                <w:numId w:val="2"/>
              </w:numPr>
            </w:pPr>
            <w:r>
              <w:t>Participating in the creation of several Websites</w:t>
            </w:r>
          </w:p>
          <w:sdt>
            <w:sdtPr>
              <w:id w:val="1669594239"/>
              <w:placeholder>
                <w:docPart w:val="038B693F0A2F425DA6E4BD25D5DFEE7E"/>
              </w:placeholder>
              <w:temporary/>
              <w:showingPlcHdr/>
              <w15:appearance w15:val="hidden"/>
            </w:sdtPr>
            <w:sdtContent>
              <w:p w14:paraId="6CCC74DD" w14:textId="55D09AD2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3ED05669" w14:textId="0EED14CB" w:rsidR="00566C03" w:rsidRPr="00566C03" w:rsidRDefault="00566C03" w:rsidP="00566C03">
            <w:r>
              <w:rPr>
                <w:noProof/>
              </w:rPr>
              <w:drawing>
                <wp:inline distT="0" distB="0" distL="0" distR="0" wp14:anchorId="384364DF" wp14:editId="3EBAD459">
                  <wp:extent cx="3962400" cy="1844040"/>
                  <wp:effectExtent l="0" t="0" r="0" b="3810"/>
                  <wp:docPr id="1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223A960-AEED-BE4D-7437-0D27707B470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  <w:p w14:paraId="7AAC2556" w14:textId="09738D1E" w:rsidR="00036450" w:rsidRPr="004D3011" w:rsidRDefault="00036450" w:rsidP="004D3011">
            <w:pPr>
              <w:rPr>
                <w:color w:val="FFFFFF" w:themeColor="background1"/>
              </w:rPr>
            </w:pPr>
          </w:p>
        </w:tc>
      </w:tr>
    </w:tbl>
    <w:p w14:paraId="4F74E25E" w14:textId="77777777" w:rsidR="0043117B" w:rsidRDefault="00000000" w:rsidP="000C45FF">
      <w:pPr>
        <w:tabs>
          <w:tab w:val="left" w:pos="990"/>
        </w:tabs>
      </w:pPr>
    </w:p>
    <w:sectPr w:rsidR="0043117B" w:rsidSect="00865AEE">
      <w:headerReference w:type="default" r:id="rId8"/>
      <w:pgSz w:w="12240" w:h="15840"/>
      <w:pgMar w:top="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F9946" w14:textId="77777777" w:rsidR="0063156D" w:rsidRDefault="0063156D" w:rsidP="000C45FF">
      <w:r>
        <w:separator/>
      </w:r>
    </w:p>
  </w:endnote>
  <w:endnote w:type="continuationSeparator" w:id="0">
    <w:p w14:paraId="0DC62D2A" w14:textId="77777777" w:rsidR="0063156D" w:rsidRDefault="0063156D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BD7DA" w14:textId="77777777" w:rsidR="0063156D" w:rsidRDefault="0063156D" w:rsidP="000C45FF">
      <w:r>
        <w:separator/>
      </w:r>
    </w:p>
  </w:footnote>
  <w:footnote w:type="continuationSeparator" w:id="0">
    <w:p w14:paraId="20CCFD3C" w14:textId="77777777" w:rsidR="0063156D" w:rsidRDefault="0063156D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FE7B8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D0FBE95" wp14:editId="600F639F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0" name="Graphic 10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E08FB"/>
    <w:multiLevelType w:val="hybridMultilevel"/>
    <w:tmpl w:val="52C4978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56235018"/>
    <w:multiLevelType w:val="hybridMultilevel"/>
    <w:tmpl w:val="FD10D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42237">
    <w:abstractNumId w:val="1"/>
  </w:num>
  <w:num w:numId="2" w16cid:durableId="916670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E99"/>
    <w:rsid w:val="00036450"/>
    <w:rsid w:val="00053A33"/>
    <w:rsid w:val="00076E99"/>
    <w:rsid w:val="00094499"/>
    <w:rsid w:val="000C45FF"/>
    <w:rsid w:val="000E3FD1"/>
    <w:rsid w:val="00112054"/>
    <w:rsid w:val="001317D8"/>
    <w:rsid w:val="0013191C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45503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66C03"/>
    <w:rsid w:val="005D1181"/>
    <w:rsid w:val="005E16EC"/>
    <w:rsid w:val="005E39D5"/>
    <w:rsid w:val="00600670"/>
    <w:rsid w:val="0062123A"/>
    <w:rsid w:val="0063156D"/>
    <w:rsid w:val="00646E75"/>
    <w:rsid w:val="006771D0"/>
    <w:rsid w:val="00706D86"/>
    <w:rsid w:val="00715FCB"/>
    <w:rsid w:val="00743101"/>
    <w:rsid w:val="00764C9F"/>
    <w:rsid w:val="007775E1"/>
    <w:rsid w:val="007867A0"/>
    <w:rsid w:val="007927F5"/>
    <w:rsid w:val="007B3C63"/>
    <w:rsid w:val="00802CA0"/>
    <w:rsid w:val="00865AEE"/>
    <w:rsid w:val="00882678"/>
    <w:rsid w:val="009260CD"/>
    <w:rsid w:val="00940A66"/>
    <w:rsid w:val="00952C25"/>
    <w:rsid w:val="00A2118D"/>
    <w:rsid w:val="00AD0A50"/>
    <w:rsid w:val="00AD76E2"/>
    <w:rsid w:val="00B20152"/>
    <w:rsid w:val="00B237D6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814AC"/>
    <w:rsid w:val="00DA1F4D"/>
    <w:rsid w:val="00DD172A"/>
    <w:rsid w:val="00E25A26"/>
    <w:rsid w:val="00E4381A"/>
    <w:rsid w:val="00E55D74"/>
    <w:rsid w:val="00F14A7E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1C64E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076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295226\AppData\Roaming\Microsoft\Templates\Bold%20modern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PERSO\Resume\Skil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Sheet1!$A$1:$A$9</c:f>
              <c:strCache>
                <c:ptCount val="9"/>
                <c:pt idx="0">
                  <c:v>Symfony</c:v>
                </c:pt>
                <c:pt idx="1">
                  <c:v>MYSQL</c:v>
                </c:pt>
                <c:pt idx="2">
                  <c:v>React JS</c:v>
                </c:pt>
                <c:pt idx="3">
                  <c:v>Azure </c:v>
                </c:pt>
                <c:pt idx="4">
                  <c:v>Devops</c:v>
                </c:pt>
                <c:pt idx="5">
                  <c:v>Unitest</c:v>
                </c:pt>
                <c:pt idx="6">
                  <c:v>Java</c:v>
                </c:pt>
                <c:pt idx="7">
                  <c:v>C</c:v>
                </c:pt>
                <c:pt idx="8">
                  <c:v>Bash</c:v>
                </c:pt>
              </c:strCache>
            </c:strRef>
          </c:cat>
          <c:val>
            <c:numRef>
              <c:f>Sheet1!$B$1:$B$9</c:f>
              <c:numCache>
                <c:formatCode>General</c:formatCode>
                <c:ptCount val="9"/>
                <c:pt idx="0">
                  <c:v>90</c:v>
                </c:pt>
                <c:pt idx="1">
                  <c:v>90</c:v>
                </c:pt>
                <c:pt idx="2">
                  <c:v>70</c:v>
                </c:pt>
                <c:pt idx="3">
                  <c:v>20</c:v>
                </c:pt>
                <c:pt idx="4">
                  <c:v>60</c:v>
                </c:pt>
                <c:pt idx="5">
                  <c:v>80</c:v>
                </c:pt>
                <c:pt idx="6">
                  <c:v>60</c:v>
                </c:pt>
                <c:pt idx="7">
                  <c:v>80</c:v>
                </c:pt>
                <c:pt idx="8">
                  <c:v>90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B2E-490B-B375-0858F3E37F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391514672"/>
        <c:axId val="1389389264"/>
        <c:axId val="0"/>
      </c:bar3DChart>
      <c:catAx>
        <c:axId val="139151467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89389264"/>
        <c:crosses val="autoZero"/>
        <c:auto val="1"/>
        <c:lblAlgn val="ctr"/>
        <c:lblOffset val="100"/>
        <c:noMultiLvlLbl val="0"/>
      </c:catAx>
      <c:valAx>
        <c:axId val="1389389264"/>
        <c:scaling>
          <c:orientation val="minMax"/>
        </c:scaling>
        <c:delete val="1"/>
        <c:axPos val="b"/>
        <c:majorGridlines>
          <c:spPr>
            <a:ln w="0" cap="flat" cmpd="sng" algn="ctr">
              <a:noFill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3915146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0265CD1F8A041E19513E8625F23B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71D259-7D32-40E4-A162-D9BED5CB2E59}"/>
      </w:docPartPr>
      <w:docPartBody>
        <w:p w:rsidR="005D00F1" w:rsidRDefault="00000000">
          <w:pPr>
            <w:pStyle w:val="F0265CD1F8A041E19513E8625F23B54D"/>
          </w:pPr>
          <w:r w:rsidRPr="00D5459D">
            <w:t>Profile</w:t>
          </w:r>
        </w:p>
      </w:docPartBody>
    </w:docPart>
    <w:docPart>
      <w:docPartPr>
        <w:name w:val="EDC4D12114644636839AF4E0E51F4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878A38-BC1D-4FEB-9E43-FAB5DA0DCC13}"/>
      </w:docPartPr>
      <w:docPartBody>
        <w:p w:rsidR="005D00F1" w:rsidRDefault="00000000">
          <w:pPr>
            <w:pStyle w:val="EDC4D12114644636839AF4E0E51F4ADB"/>
          </w:pPr>
          <w:r w:rsidRPr="00CB0055">
            <w:t>Contact</w:t>
          </w:r>
        </w:p>
      </w:docPartBody>
    </w:docPart>
    <w:docPart>
      <w:docPartPr>
        <w:name w:val="1B007537AC9F4695A65679F70FD39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DA6E97-2E50-49ED-84E3-77D37CAE6725}"/>
      </w:docPartPr>
      <w:docPartBody>
        <w:p w:rsidR="005D00F1" w:rsidRDefault="00000000">
          <w:pPr>
            <w:pStyle w:val="1B007537AC9F4695A65679F70FD3909D"/>
          </w:pPr>
          <w:r w:rsidRPr="004D3011">
            <w:t>PHONE:</w:t>
          </w:r>
        </w:p>
      </w:docPartBody>
    </w:docPart>
    <w:docPart>
      <w:docPartPr>
        <w:name w:val="CB896088121242908DF11FFB89283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DAEB0D-DF23-4867-9367-85B868DC133D}"/>
      </w:docPartPr>
      <w:docPartBody>
        <w:p w:rsidR="005D00F1" w:rsidRDefault="00000000">
          <w:pPr>
            <w:pStyle w:val="CB896088121242908DF11FFB892839CD"/>
          </w:pPr>
          <w:r w:rsidRPr="004D3011">
            <w:t>WEBSITE:</w:t>
          </w:r>
        </w:p>
      </w:docPartBody>
    </w:docPart>
    <w:docPart>
      <w:docPartPr>
        <w:name w:val="D6892791F9A14ED791035DF937CA7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81662-75BF-489B-B267-FD6D4BACC229}"/>
      </w:docPartPr>
      <w:docPartBody>
        <w:p w:rsidR="005D00F1" w:rsidRDefault="00000000">
          <w:pPr>
            <w:pStyle w:val="D6892791F9A14ED791035DF937CA7A50"/>
          </w:pPr>
          <w:r w:rsidRPr="004D3011">
            <w:t>EMAIL:</w:t>
          </w:r>
        </w:p>
      </w:docPartBody>
    </w:docPart>
    <w:docPart>
      <w:docPartPr>
        <w:name w:val="98AC201548DD4CB7A3F711DABB4F76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165C42-40EA-4088-97CE-6A4D8E68C41D}"/>
      </w:docPartPr>
      <w:docPartBody>
        <w:p w:rsidR="005D00F1" w:rsidRDefault="00000000">
          <w:pPr>
            <w:pStyle w:val="98AC201548DD4CB7A3F711DABB4F76F5"/>
          </w:pPr>
          <w:r w:rsidRPr="00036450">
            <w:t>EDUCATION</w:t>
          </w:r>
        </w:p>
      </w:docPartBody>
    </w:docPart>
    <w:docPart>
      <w:docPartPr>
        <w:name w:val="40D52910FF614537A0F08E52FEFFC3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AA8E3-2250-44F0-A033-7BD2AD68997F}"/>
      </w:docPartPr>
      <w:docPartBody>
        <w:p w:rsidR="005D00F1" w:rsidRDefault="00000000">
          <w:pPr>
            <w:pStyle w:val="40D52910FF614537A0F08E52FEFFC3BD"/>
          </w:pPr>
          <w:r w:rsidRPr="00036450">
            <w:t>WORK EXPERIENCE</w:t>
          </w:r>
        </w:p>
      </w:docPartBody>
    </w:docPart>
    <w:docPart>
      <w:docPartPr>
        <w:name w:val="038B693F0A2F425DA6E4BD25D5DFEE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2E768-6952-4437-AAAB-803ADA3FEC23}"/>
      </w:docPartPr>
      <w:docPartBody>
        <w:p w:rsidR="005D00F1" w:rsidRDefault="00000000">
          <w:pPr>
            <w:pStyle w:val="038B693F0A2F425DA6E4BD25D5DFEE7E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93B"/>
    <w:rsid w:val="0006274B"/>
    <w:rsid w:val="00126032"/>
    <w:rsid w:val="003475B2"/>
    <w:rsid w:val="003F193B"/>
    <w:rsid w:val="005D00F1"/>
    <w:rsid w:val="00BF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3F193B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265CD1F8A041E19513E8625F23B54D">
    <w:name w:val="F0265CD1F8A041E19513E8625F23B54D"/>
  </w:style>
  <w:style w:type="paragraph" w:customStyle="1" w:styleId="EDC4D12114644636839AF4E0E51F4ADB">
    <w:name w:val="EDC4D12114644636839AF4E0E51F4ADB"/>
  </w:style>
  <w:style w:type="paragraph" w:customStyle="1" w:styleId="1B007537AC9F4695A65679F70FD3909D">
    <w:name w:val="1B007537AC9F4695A65679F70FD3909D"/>
  </w:style>
  <w:style w:type="paragraph" w:customStyle="1" w:styleId="CB896088121242908DF11FFB892839CD">
    <w:name w:val="CB896088121242908DF11FFB892839CD"/>
  </w:style>
  <w:style w:type="paragraph" w:customStyle="1" w:styleId="D6892791F9A14ED791035DF937CA7A50">
    <w:name w:val="D6892791F9A14ED791035DF937CA7A50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98AC201548DD4CB7A3F711DABB4F76F5">
    <w:name w:val="98AC201548DD4CB7A3F711DABB4F76F5"/>
  </w:style>
  <w:style w:type="paragraph" w:customStyle="1" w:styleId="40D52910FF614537A0F08E52FEFFC3BD">
    <w:name w:val="40D52910FF614537A0F08E52FEFFC3BD"/>
  </w:style>
  <w:style w:type="character" w:customStyle="1" w:styleId="Heading2Char">
    <w:name w:val="Heading 2 Char"/>
    <w:basedOn w:val="DefaultParagraphFont"/>
    <w:link w:val="Heading2"/>
    <w:uiPriority w:val="9"/>
    <w:rsid w:val="003F193B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038B693F0A2F425DA6E4BD25D5DFEE7E">
    <w:name w:val="038B693F0A2F425DA6E4BD25D5DFEE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546e5e1-5d42-4630-bacd-c69bfdcbd5e8}" enabled="1" method="Standard" siteId="{96ece526-9c7d-48b0-8daf-8b93c90a5d18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resume.dotx</Template>
  <TotalTime>0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2024-01-21T14:31:00Z</dcterms:created>
  <dcterms:modified xsi:type="dcterms:W3CDTF">2024-01-21T20:07:00Z</dcterms:modified>
</cp:coreProperties>
</file>